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AB" w:rsidRDefault="00FF36EA">
      <w:r>
        <w:t>Dominic Scalies</w:t>
      </w:r>
    </w:p>
    <w:p w:rsidR="00FF36EA" w:rsidRDefault="00FF36EA">
      <w:r>
        <w:t>exercise_week2_recap</w:t>
      </w:r>
    </w:p>
    <w:p w:rsidR="00FF36EA" w:rsidRDefault="00FF36EA">
      <w:pPr>
        <w:rPr>
          <w:b/>
        </w:rPr>
      </w:pPr>
      <w:r>
        <w:rPr>
          <w:b/>
        </w:rPr>
        <w:t>SERVICE_PURCHASED(</w:t>
      </w:r>
      <w:r>
        <w:rPr>
          <w:b/>
          <w:i/>
          <w:u w:val="single"/>
        </w:rPr>
        <w:t>ClientID</w:t>
      </w:r>
      <w:r>
        <w:rPr>
          <w:b/>
        </w:rPr>
        <w:t xml:space="preserve">, </w:t>
      </w:r>
      <w:r>
        <w:rPr>
          <w:b/>
          <w:i/>
          <w:u w:val="single"/>
        </w:rPr>
        <w:t>ServiceType</w:t>
      </w:r>
      <w:r w:rsidR="008B3972">
        <w:rPr>
          <w:b/>
          <w:i/>
          <w:u w:val="single"/>
        </w:rPr>
        <w:t>ID</w:t>
      </w:r>
      <w:r>
        <w:rPr>
          <w:b/>
        </w:rPr>
        <w:t xml:space="preserve">, </w:t>
      </w:r>
      <w:r>
        <w:rPr>
          <w:b/>
          <w:i/>
          <w:u w:val="single"/>
        </w:rPr>
        <w:t>Employee_ID</w:t>
      </w:r>
      <w:r>
        <w:rPr>
          <w:b/>
        </w:rPr>
        <w:t xml:space="preserve">, </w:t>
      </w:r>
      <w:r w:rsidRPr="0089559D">
        <w:rPr>
          <w:b/>
          <w:u w:val="single"/>
        </w:rPr>
        <w:t>Service_Date</w:t>
      </w:r>
      <w:r>
        <w:rPr>
          <w:b/>
        </w:rPr>
        <w:t>)</w:t>
      </w:r>
    </w:p>
    <w:p w:rsidR="00FF36EA" w:rsidRDefault="00FF36EA">
      <w:pPr>
        <w:rPr>
          <w:b/>
        </w:rPr>
      </w:pPr>
      <w:r>
        <w:rPr>
          <w:b/>
        </w:rPr>
        <w:t>SERVICETYPE(</w:t>
      </w:r>
      <w:r>
        <w:rPr>
          <w:b/>
          <w:u w:val="single"/>
        </w:rPr>
        <w:t>ServiceTypeID</w:t>
      </w:r>
      <w:r>
        <w:rPr>
          <w:b/>
        </w:rPr>
        <w:t>, ServiceName)</w:t>
      </w:r>
    </w:p>
    <w:p w:rsidR="0052259E" w:rsidRDefault="0052259E">
      <w:pPr>
        <w:rPr>
          <w:b/>
        </w:rPr>
      </w:pPr>
      <w:r>
        <w:rPr>
          <w:b/>
        </w:rPr>
        <w:t>EMPLOYEE(</w:t>
      </w:r>
      <w:r>
        <w:rPr>
          <w:b/>
          <w:u w:val="single"/>
        </w:rPr>
        <w:t>EmployeeID</w:t>
      </w:r>
      <w:r>
        <w:rPr>
          <w:b/>
        </w:rPr>
        <w:t xml:space="preserve">, Employee_FName, Employee_LName, </w:t>
      </w:r>
      <w:r w:rsidR="006307E3">
        <w:rPr>
          <w:b/>
        </w:rPr>
        <w:t>Employee_HourlyRate)</w:t>
      </w:r>
    </w:p>
    <w:p w:rsidR="006307E3" w:rsidRDefault="006307E3">
      <w:pPr>
        <w:rPr>
          <w:b/>
        </w:rPr>
      </w:pPr>
      <w:r>
        <w:rPr>
          <w:b/>
        </w:rPr>
        <w:t>CLIENT(</w:t>
      </w:r>
      <w:r>
        <w:rPr>
          <w:b/>
          <w:u w:val="single"/>
        </w:rPr>
        <w:t>ClientID</w:t>
      </w:r>
      <w:r>
        <w:rPr>
          <w:b/>
        </w:rPr>
        <w:t>, Client_FName, Client_LName)</w:t>
      </w:r>
    </w:p>
    <w:p w:rsidR="006307E3" w:rsidRDefault="006307E3">
      <w:pPr>
        <w:rPr>
          <w:b/>
        </w:rPr>
      </w:pPr>
      <w:r>
        <w:rPr>
          <w:b/>
        </w:rPr>
        <w:t>EMAIL(</w:t>
      </w:r>
      <w:r>
        <w:rPr>
          <w:b/>
          <w:u w:val="single"/>
        </w:rPr>
        <w:t>EmailID</w:t>
      </w:r>
      <w:r>
        <w:rPr>
          <w:b/>
        </w:rPr>
        <w:t xml:space="preserve">, ClientEmail, </w:t>
      </w:r>
      <w:r>
        <w:rPr>
          <w:b/>
          <w:i/>
        </w:rPr>
        <w:t>EmailTypeID</w:t>
      </w:r>
      <w:r>
        <w:rPr>
          <w:b/>
        </w:rPr>
        <w:t xml:space="preserve">, </w:t>
      </w:r>
      <w:r>
        <w:rPr>
          <w:b/>
          <w:i/>
        </w:rPr>
        <w:t>ClientID</w:t>
      </w:r>
      <w:r>
        <w:rPr>
          <w:b/>
        </w:rPr>
        <w:t>)</w:t>
      </w:r>
    </w:p>
    <w:p w:rsidR="00F855B7" w:rsidRDefault="00F855B7">
      <w:pPr>
        <w:rPr>
          <w:b/>
        </w:rPr>
      </w:pPr>
      <w:r>
        <w:rPr>
          <w:b/>
        </w:rPr>
        <w:t>EMAIL_TYPE(</w:t>
      </w:r>
      <w:r>
        <w:rPr>
          <w:b/>
          <w:u w:val="single"/>
        </w:rPr>
        <w:t>Email_Type_ID</w:t>
      </w:r>
      <w:r>
        <w:rPr>
          <w:b/>
        </w:rPr>
        <w:t>, Email_Type)</w:t>
      </w:r>
    </w:p>
    <w:p w:rsidR="0041749E" w:rsidRDefault="0041749E">
      <w:pPr>
        <w:rPr>
          <w:b/>
        </w:rPr>
      </w:pPr>
      <w:r>
        <w:rPr>
          <w:b/>
        </w:rPr>
        <w:t>ClientID in SERVIC</w:t>
      </w:r>
      <w:r w:rsidR="00572682">
        <w:rPr>
          <w:b/>
        </w:rPr>
        <w:t>E_PURCHASED must exist in CLIENT</w:t>
      </w:r>
      <w:r>
        <w:rPr>
          <w:b/>
        </w:rPr>
        <w:t>.</w:t>
      </w:r>
    </w:p>
    <w:p w:rsidR="00572682" w:rsidRDefault="008B3972">
      <w:pPr>
        <w:rPr>
          <w:b/>
        </w:rPr>
      </w:pPr>
      <w:r>
        <w:rPr>
          <w:b/>
        </w:rPr>
        <w:t>Service</w:t>
      </w:r>
      <w:r w:rsidR="00572682">
        <w:rPr>
          <w:b/>
        </w:rPr>
        <w:t>Type</w:t>
      </w:r>
      <w:r>
        <w:rPr>
          <w:b/>
        </w:rPr>
        <w:t>ID</w:t>
      </w:r>
      <w:bookmarkStart w:id="0" w:name="_GoBack"/>
      <w:bookmarkEnd w:id="0"/>
      <w:r w:rsidR="00572682">
        <w:rPr>
          <w:b/>
        </w:rPr>
        <w:t xml:space="preserve"> in SERVICE_PURCHASED must exist in SERVICETYPE.</w:t>
      </w:r>
    </w:p>
    <w:p w:rsidR="00572682" w:rsidRDefault="00572682">
      <w:pPr>
        <w:rPr>
          <w:b/>
        </w:rPr>
      </w:pPr>
      <w:r>
        <w:rPr>
          <w:b/>
        </w:rPr>
        <w:t>Employee_ID in SERVICE_PURCHASED must exist in EMPLOYEE.</w:t>
      </w:r>
    </w:p>
    <w:p w:rsidR="00E93347" w:rsidRDefault="00E93347">
      <w:pPr>
        <w:rPr>
          <w:b/>
        </w:rPr>
      </w:pPr>
      <w:r>
        <w:rPr>
          <w:b/>
        </w:rPr>
        <w:t>ClientID in EMAIL must exist in CLIENT.</w:t>
      </w:r>
    </w:p>
    <w:p w:rsidR="00E93347" w:rsidRDefault="00E93347">
      <w:pPr>
        <w:rPr>
          <w:b/>
        </w:rPr>
      </w:pPr>
      <w:r>
        <w:rPr>
          <w:b/>
        </w:rPr>
        <w:t>EmailTypeID in EMAIL must exist in EMAIL_TYPE.</w:t>
      </w:r>
    </w:p>
    <w:p w:rsidR="0041749E" w:rsidRPr="0041749E" w:rsidRDefault="0041749E">
      <w:pPr>
        <w:rPr>
          <w:b/>
        </w:rPr>
      </w:pPr>
    </w:p>
    <w:sectPr w:rsidR="0041749E" w:rsidRPr="0041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EA"/>
    <w:rsid w:val="0041749E"/>
    <w:rsid w:val="004C39AB"/>
    <w:rsid w:val="0052259E"/>
    <w:rsid w:val="00572682"/>
    <w:rsid w:val="006307E3"/>
    <w:rsid w:val="0089559D"/>
    <w:rsid w:val="008B3972"/>
    <w:rsid w:val="00E93347"/>
    <w:rsid w:val="00F855B7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129C4-7C83-4D75-95F9-B0917067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48C17488</Template>
  <TotalTime>72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and Jefferson College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J. Scalies</dc:creator>
  <cp:keywords>CIS 112</cp:keywords>
  <dc:description/>
  <cp:lastModifiedBy>Dominic J. Scalies</cp:lastModifiedBy>
  <cp:revision>8</cp:revision>
  <dcterms:created xsi:type="dcterms:W3CDTF">2015-09-18T12:33:00Z</dcterms:created>
  <dcterms:modified xsi:type="dcterms:W3CDTF">2015-09-21T12:53:00Z</dcterms:modified>
</cp:coreProperties>
</file>